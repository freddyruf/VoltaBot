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la layout per nome, informazioni di contatto e obiettivo"/>
      </w:tblPr>
      <w:tblGrid>
        <w:gridCol w:w="9026"/>
      </w:tblGrid>
      <w:tr w:rsidR="00692703" w:rsidRPr="002D2C6E" w14:paraId="5E91AC46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F81E3FC" w14:textId="025C2DE3" w:rsidR="00692703" w:rsidRPr="002D2C6E" w:rsidRDefault="00980F29" w:rsidP="00913946">
            <w:pPr>
              <w:pStyle w:val="Titolo"/>
            </w:pPr>
            <w:r>
              <w:t>Teachers finder</w:t>
            </w:r>
          </w:p>
          <w:p w14:paraId="60BD707F" w14:textId="6FD4D9FB" w:rsidR="00692703" w:rsidRPr="002D2C6E" w:rsidRDefault="00980F29" w:rsidP="00980F29">
            <w:pPr>
              <w:pStyle w:val="Informazionicontatto"/>
              <w:contextualSpacing w:val="0"/>
            </w:pPr>
            <w:r>
              <w:t>Federico Ruffini</w:t>
            </w:r>
          </w:p>
        </w:tc>
      </w:tr>
      <w:tr w:rsidR="009571D8" w:rsidRPr="002D2C6E" w14:paraId="0CF6EBCA" w14:textId="77777777" w:rsidTr="00692703">
        <w:tc>
          <w:tcPr>
            <w:tcW w:w="9360" w:type="dxa"/>
            <w:tcMar>
              <w:top w:w="432" w:type="dxa"/>
            </w:tcMar>
          </w:tcPr>
          <w:p w14:paraId="158AE81A" w14:textId="62939470" w:rsidR="001755A8" w:rsidRPr="00980F29" w:rsidRDefault="00980F29" w:rsidP="00913946">
            <w:pPr>
              <w:contextualSpacing w:val="0"/>
              <w:rPr>
                <w:rFonts w:ascii="Segoe UI Symbol" w:eastAsia="Segoe UI Symbol" w:hAnsi="Segoe UI Symbol" w:hint="eastAsia"/>
                <w:lang w:eastAsia="ja-JP"/>
              </w:rPr>
            </w:pPr>
            <w:r>
              <w:t xml:space="preserve">Questa </w:t>
            </w:r>
            <w:r>
              <w:rPr>
                <w:rFonts w:hint="eastAsia"/>
              </w:rPr>
              <w:t>è</w:t>
            </w:r>
            <w:r>
              <w:t xml:space="preserve"> una presentazione del progetto che stiamo compiendo, quindi non include gli sviluppi, che saranno rappresentati in un altro file</w:t>
            </w:r>
          </w:p>
        </w:tc>
      </w:tr>
    </w:tbl>
    <w:p w14:paraId="77C05CA7" w14:textId="334CD777" w:rsidR="004E01EB" w:rsidRPr="002D2C6E" w:rsidRDefault="00980F29" w:rsidP="004E01EB">
      <w:pPr>
        <w:pStyle w:val="Titolo1"/>
      </w:pPr>
      <w:r>
        <w:t>Obiettiv</w:t>
      </w:r>
      <w:r w:rsidR="00BC0730">
        <w:t>o</w:t>
      </w:r>
    </w:p>
    <w:tbl>
      <w:tblPr>
        <w:tblStyle w:val="Grigliatabel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la layout esperienza"/>
      </w:tblPr>
      <w:tblGrid>
        <w:gridCol w:w="8958"/>
      </w:tblGrid>
      <w:tr w:rsidR="001D0BF1" w:rsidRPr="002D2C6E" w14:paraId="55F838B4" w14:textId="77777777" w:rsidTr="00BC0730">
        <w:tc>
          <w:tcPr>
            <w:tcW w:w="8958" w:type="dxa"/>
          </w:tcPr>
          <w:p w14:paraId="7F009F9D" w14:textId="42EFBF12" w:rsidR="001E3120" w:rsidRPr="00BC0730" w:rsidRDefault="00BC0730" w:rsidP="001D0BF1">
            <w:p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Creazione di un BOT, sull’app di messaggistica Telegram, cioè una sorta di utente, in grado di rispondere autonomamente ai messaggi. Dovrà essere in grado di dirti in che classe e palazzina si dovrebbe trovare nel momento dell’invio del messaggio il professore cercato </w:t>
            </w:r>
            <w:r w:rsidR="002A0706">
              <w:rPr>
                <w:b/>
                <w:bCs/>
              </w:rPr>
              <w:t>dall’utente</w:t>
            </w:r>
          </w:p>
        </w:tc>
      </w:tr>
    </w:tbl>
    <w:p w14:paraId="165E0AB0" w14:textId="5895816A" w:rsidR="00DA59AA" w:rsidRPr="002D2C6E" w:rsidRDefault="00BC0730" w:rsidP="0097790C">
      <w:pPr>
        <w:pStyle w:val="Titolo1"/>
      </w:pPr>
      <w:r>
        <w:t>Parti</w:t>
      </w:r>
    </w:p>
    <w:tbl>
      <w:tblPr>
        <w:tblStyle w:val="Grigliatabella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la layout istruzione"/>
      </w:tblPr>
      <w:tblGrid>
        <w:gridCol w:w="8958"/>
        <w:gridCol w:w="8958"/>
      </w:tblGrid>
      <w:tr w:rsidR="00BC0730" w:rsidRPr="002D2C6E" w14:paraId="2848E54A" w14:textId="77777777" w:rsidTr="00BC0730">
        <w:tc>
          <w:tcPr>
            <w:tcW w:w="8958" w:type="dxa"/>
          </w:tcPr>
          <w:p w14:paraId="51F2E74A" w14:textId="77777777" w:rsidR="00BC0730" w:rsidRPr="002D2C6E" w:rsidRDefault="00BC0730" w:rsidP="00BC0730">
            <w:pPr>
              <w:pStyle w:val="Titolo2"/>
              <w:contextualSpacing w:val="0"/>
              <w:outlineLvl w:val="1"/>
            </w:pPr>
            <w:r>
              <w:t>Interfaccia utente</w:t>
            </w:r>
            <w:r w:rsidRPr="002D2C6E">
              <w:rPr>
                <w:lang w:bidi="it-IT"/>
              </w:rPr>
              <w:t xml:space="preserve">, </w:t>
            </w:r>
            <w:r>
              <w:rPr>
                <w:rStyle w:val="Riferimentodelicato"/>
              </w:rPr>
              <w:t>con Telegram</w:t>
            </w:r>
          </w:p>
          <w:p w14:paraId="73F778E5" w14:textId="15210F69" w:rsidR="00BC0730" w:rsidRDefault="00BC0730" w:rsidP="00BC0730">
            <w:pPr>
              <w:pStyle w:val="Titolo3"/>
              <w:outlineLvl w:val="2"/>
            </w:pPr>
            <w:r>
              <w:t xml:space="preserve">Creazione di un chat bot sul app di messaggistica di nome </w:t>
            </w:r>
            <w:r>
              <w:t>TELEGRAM, CHE</w:t>
            </w:r>
            <w:r>
              <w:t xml:space="preserve"> si occupa di seguire l’utente per le sue richieste, e inviarle alle altre parti di programma</w:t>
            </w:r>
          </w:p>
        </w:tc>
        <w:tc>
          <w:tcPr>
            <w:tcW w:w="8958" w:type="dxa"/>
          </w:tcPr>
          <w:p w14:paraId="401CB497" w14:textId="00F659D6" w:rsidR="00BC0730" w:rsidRPr="002D2C6E" w:rsidRDefault="00BC0730" w:rsidP="00BC0730">
            <w:pPr>
              <w:contextualSpacing w:val="0"/>
            </w:pPr>
          </w:p>
        </w:tc>
      </w:tr>
      <w:tr w:rsidR="00BC0730" w:rsidRPr="002D2C6E" w14:paraId="7BF5C47D" w14:textId="77777777" w:rsidTr="00BC0730">
        <w:tc>
          <w:tcPr>
            <w:tcW w:w="8958" w:type="dxa"/>
          </w:tcPr>
          <w:p w14:paraId="09B3CC3B" w14:textId="77777777" w:rsidR="00BC0730" w:rsidRPr="002D2C6E" w:rsidRDefault="00BC0730" w:rsidP="00BC0730">
            <w:pPr>
              <w:pStyle w:val="Titolo3"/>
              <w:contextualSpacing w:val="0"/>
              <w:outlineLvl w:val="2"/>
            </w:pPr>
          </w:p>
          <w:p w14:paraId="51AEA99B" w14:textId="4C51CF80" w:rsidR="00BC0730" w:rsidRDefault="00BC0730" w:rsidP="00BC0730">
            <w:pPr>
              <w:pStyle w:val="Titolo2"/>
              <w:contextualSpacing w:val="0"/>
              <w:outlineLvl w:val="1"/>
              <w:rPr>
                <w:rStyle w:val="Riferimentodelicato"/>
              </w:rPr>
            </w:pPr>
            <w:r>
              <w:t>Database</w:t>
            </w:r>
            <w:r w:rsidRPr="002D2C6E">
              <w:rPr>
                <w:lang w:bidi="it-IT"/>
              </w:rPr>
              <w:t xml:space="preserve">, </w:t>
            </w:r>
            <w:proofErr w:type="gramStart"/>
            <w:r>
              <w:rPr>
                <w:rStyle w:val="Riferimentodelicato"/>
              </w:rPr>
              <w:t>co</w:t>
            </w:r>
            <w:r w:rsidR="002F4DC1">
              <w:rPr>
                <w:rStyle w:val="Riferimentodelicato"/>
              </w:rPr>
              <w:t>n ???</w:t>
            </w:r>
            <w:proofErr w:type="gramEnd"/>
          </w:p>
          <w:p w14:paraId="1614BFDD" w14:textId="64C15B6D" w:rsidR="002F4DC1" w:rsidRPr="002F4DC1" w:rsidRDefault="002F4DC1" w:rsidP="00BC0730">
            <w:pPr>
              <w:pStyle w:val="Titolo2"/>
              <w:contextualSpacing w:val="0"/>
              <w:outlineLvl w:val="1"/>
              <w:rPr>
                <w:rStyle w:val="Riferimentodelicato"/>
                <w:b/>
                <w:bCs/>
                <w:sz w:val="22"/>
                <w:szCs w:val="22"/>
              </w:rPr>
            </w:pPr>
            <w:r>
              <w:rPr>
                <w:rStyle w:val="Riferimentodelicato"/>
                <w:b/>
                <w:bCs/>
                <w:sz w:val="22"/>
                <w:szCs w:val="22"/>
              </w:rPr>
              <w:t>sistema per l’immagazzinamento dei dati, come gli orari e le classi</w:t>
            </w:r>
          </w:p>
          <w:p w14:paraId="25C42A46" w14:textId="719678AC" w:rsidR="00BC0730" w:rsidRDefault="00BC0730" w:rsidP="00BC0730">
            <w:pPr>
              <w:pStyle w:val="Titolo2"/>
              <w:contextualSpacing w:val="0"/>
              <w:outlineLvl w:val="1"/>
              <w:rPr>
                <w:rStyle w:val="Riferimentodelicato"/>
              </w:rPr>
            </w:pPr>
          </w:p>
          <w:p w14:paraId="2B11B99E" w14:textId="3C56692D" w:rsidR="00BC0730" w:rsidRDefault="00BC0730" w:rsidP="00BC0730">
            <w:pPr>
              <w:pStyle w:val="Titolo2"/>
              <w:contextualSpacing w:val="0"/>
              <w:outlineLvl w:val="1"/>
              <w:rPr>
                <w:b w:val="0"/>
                <w:bCs/>
                <w:color w:val="000000" w:themeColor="text1"/>
                <w:lang w:bidi="it-IT"/>
              </w:rPr>
            </w:pPr>
            <w:r>
              <w:t>CONVERSIONE</w:t>
            </w:r>
            <w:r w:rsidRPr="002D2C6E">
              <w:rPr>
                <w:lang w:bidi="it-IT"/>
              </w:rPr>
              <w:t xml:space="preserve">, </w:t>
            </w:r>
            <w:r w:rsidRPr="00BC0730">
              <w:rPr>
                <w:b w:val="0"/>
                <w:bCs/>
                <w:color w:val="000000" w:themeColor="text1"/>
                <w:lang w:bidi="it-IT"/>
              </w:rPr>
              <w:t>del database</w:t>
            </w:r>
          </w:p>
          <w:p w14:paraId="34A055FF" w14:textId="6C7007FC" w:rsidR="00BC0730" w:rsidRPr="002F4DC1" w:rsidRDefault="002A0706" w:rsidP="00BC0730">
            <w:pPr>
              <w:pStyle w:val="Titolo2"/>
              <w:contextualSpacing w:val="0"/>
              <w:outlineLvl w:val="1"/>
              <w:rPr>
                <w:b w:val="0"/>
                <w:smallCaps/>
                <w:color w:val="000000" w:themeColor="text1"/>
                <w:sz w:val="18"/>
                <w:szCs w:val="18"/>
              </w:rPr>
            </w:pPr>
            <w:r w:rsidRPr="002A0706">
              <w:rPr>
                <w:rStyle w:val="Riferimentodelicato"/>
                <w:b/>
                <w:color w:val="000000" w:themeColor="text1"/>
                <w:sz w:val="22"/>
                <w:szCs w:val="22"/>
              </w:rPr>
              <w:t>Sistema per semplificare i dati ottenuti dal database in modo da essere piu semplici da utilizzare</w:t>
            </w:r>
          </w:p>
          <w:p w14:paraId="476EB983" w14:textId="77777777" w:rsidR="00BC0730" w:rsidRDefault="00BC0730" w:rsidP="00BC0730">
            <w:pPr>
              <w:pStyle w:val="Titolo3"/>
              <w:outlineLvl w:val="2"/>
            </w:pPr>
          </w:p>
        </w:tc>
        <w:tc>
          <w:tcPr>
            <w:tcW w:w="8958" w:type="dxa"/>
            <w:tcMar>
              <w:top w:w="216" w:type="dxa"/>
            </w:tcMar>
          </w:tcPr>
          <w:p w14:paraId="148636EC" w14:textId="747AC178" w:rsidR="00BC0730" w:rsidRPr="002D2C6E" w:rsidRDefault="00BC0730" w:rsidP="00BC0730"/>
        </w:tc>
      </w:tr>
    </w:tbl>
    <w:p w14:paraId="1E7FD790" w14:textId="1C084802" w:rsidR="00486277" w:rsidRPr="002D2C6E" w:rsidRDefault="002A0706" w:rsidP="00486277">
      <w:pPr>
        <w:pStyle w:val="Titolo1"/>
      </w:pPr>
      <w:r>
        <w:t>Strumenti</w:t>
      </w:r>
    </w:p>
    <w:tbl>
      <w:tblPr>
        <w:tblStyle w:val="Grigliatabel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competenze"/>
      </w:tblPr>
      <w:tblGrid>
        <w:gridCol w:w="4410"/>
        <w:gridCol w:w="4616"/>
      </w:tblGrid>
      <w:tr w:rsidR="003A0632" w:rsidRPr="002D2C6E" w14:paraId="6D5992CF" w14:textId="77777777" w:rsidTr="00DE2EA9">
        <w:tc>
          <w:tcPr>
            <w:tcW w:w="4410" w:type="dxa"/>
          </w:tcPr>
          <w:p w14:paraId="297D755F" w14:textId="3865B394" w:rsidR="001E3120" w:rsidRPr="002D2C6E" w:rsidRDefault="002A0706" w:rsidP="006E1507">
            <w:pPr>
              <w:pStyle w:val="Puntoelenco"/>
              <w:contextualSpacing w:val="0"/>
            </w:pPr>
            <w:r>
              <w:t>Telegram API</w:t>
            </w:r>
          </w:p>
          <w:p w14:paraId="7D45AB17" w14:textId="77777777" w:rsidR="001F4E6D" w:rsidRDefault="002A0706" w:rsidP="006E1507">
            <w:pPr>
              <w:pStyle w:val="Puntoelenco"/>
              <w:contextualSpacing w:val="0"/>
            </w:pPr>
            <w:r>
              <w:t xml:space="preserve">Librerie: </w:t>
            </w:r>
            <w:proofErr w:type="spellStart"/>
            <w:r>
              <w:t>Pyrogram</w:t>
            </w:r>
            <w:proofErr w:type="spellEnd"/>
            <w:r>
              <w:t>,</w:t>
            </w:r>
          </w:p>
          <w:p w14:paraId="4D0C90FB" w14:textId="5BBFE98F" w:rsidR="002A0706" w:rsidRPr="002D2C6E" w:rsidRDefault="002A0706" w:rsidP="006E1507">
            <w:pPr>
              <w:pStyle w:val="Puntoelenco"/>
              <w:contextualSpacing w:val="0"/>
            </w:pPr>
            <w:r>
              <w:t xml:space="preserve">Chat GPT: </w:t>
            </w:r>
            <w:r w:rsidR="002F4DC1">
              <w:t>semplificazione di attività lunghe, come la creazione di matrici dei professori</w:t>
            </w:r>
          </w:p>
        </w:tc>
        <w:tc>
          <w:tcPr>
            <w:tcW w:w="4616" w:type="dxa"/>
            <w:tcMar>
              <w:left w:w="360" w:type="dxa"/>
            </w:tcMar>
          </w:tcPr>
          <w:p w14:paraId="7622D45B" w14:textId="3F1F1410" w:rsidR="003A0632" w:rsidRPr="002D2C6E" w:rsidRDefault="002A0706" w:rsidP="006E1507">
            <w:pPr>
              <w:pStyle w:val="Puntoelenco"/>
              <w:contextualSpacing w:val="0"/>
            </w:pPr>
            <w:proofErr w:type="spellStart"/>
            <w:r>
              <w:t>Replit</w:t>
            </w:r>
            <w:proofErr w:type="spellEnd"/>
            <w:r>
              <w:t>: ambiente per lo sviluppo condiviso</w:t>
            </w:r>
          </w:p>
          <w:p w14:paraId="3139ABD5" w14:textId="09BD833C" w:rsidR="001E3120" w:rsidRPr="002D2C6E" w:rsidRDefault="002A0706" w:rsidP="006E1507">
            <w:pPr>
              <w:pStyle w:val="Puntoelenco"/>
              <w:contextualSpacing w:val="0"/>
            </w:pPr>
            <w:r>
              <w:t>Python: linguaggio di sviluppo</w:t>
            </w:r>
          </w:p>
          <w:p w14:paraId="0C81DF20" w14:textId="6F540910" w:rsidR="001E3120" w:rsidRPr="002D2C6E" w:rsidRDefault="002A0706" w:rsidP="006E1507">
            <w:pPr>
              <w:pStyle w:val="Puntoelenco"/>
              <w:contextualSpacing w:val="0"/>
            </w:pPr>
            <w:proofErr w:type="spellStart"/>
            <w:r>
              <w:t>Trello</w:t>
            </w:r>
            <w:proofErr w:type="spellEnd"/>
            <w:r>
              <w:t xml:space="preserve">: organizzazione </w:t>
            </w:r>
          </w:p>
        </w:tc>
      </w:tr>
    </w:tbl>
    <w:p w14:paraId="2061F448" w14:textId="345F79AB" w:rsidR="00AD782D" w:rsidRPr="002D2C6E" w:rsidRDefault="002A0706" w:rsidP="0062312F">
      <w:pPr>
        <w:pStyle w:val="Titolo1"/>
      </w:pPr>
      <w:r>
        <w:t>MEMBERS</w:t>
      </w:r>
    </w:p>
    <w:tbl>
      <w:tblPr>
        <w:tblStyle w:val="Grigliatabella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7916"/>
      </w:tblGrid>
      <w:tr w:rsidR="002A0706" w14:paraId="6BB235F3" w14:textId="77777777" w:rsidTr="002A0706">
        <w:tc>
          <w:tcPr>
            <w:tcW w:w="17916" w:type="dxa"/>
          </w:tcPr>
          <w:p w14:paraId="210F7E78" w14:textId="1A5C8C77" w:rsidR="002A0706" w:rsidRPr="002D2C6E" w:rsidRDefault="002A0706" w:rsidP="00277098">
            <w:pPr>
              <w:pStyle w:val="Titolo2"/>
              <w:contextualSpacing w:val="0"/>
              <w:outlineLvl w:val="1"/>
            </w:pPr>
            <w:r>
              <w:t>Ruffini Federico</w:t>
            </w:r>
            <w:r w:rsidRPr="002D2C6E">
              <w:rPr>
                <w:lang w:bidi="it-IT"/>
              </w:rPr>
              <w:t xml:space="preserve">, </w:t>
            </w:r>
            <w:r>
              <w:rPr>
                <w:rStyle w:val="Riferimentodelicato"/>
              </w:rPr>
              <w:t>Telegram</w:t>
            </w:r>
          </w:p>
          <w:p w14:paraId="67532E32" w14:textId="1EE8AA03" w:rsidR="002A0706" w:rsidRPr="002D2C6E" w:rsidRDefault="002A0706" w:rsidP="002A0706">
            <w:pPr>
              <w:pStyle w:val="Titolo2"/>
              <w:contextualSpacing w:val="0"/>
              <w:outlineLvl w:val="1"/>
            </w:pPr>
            <w:r>
              <w:rPr>
                <w:lang w:bidi="it-IT"/>
              </w:rPr>
              <w:t>Dell’Elce Jordan</w:t>
            </w:r>
            <w:r w:rsidRPr="002D2C6E">
              <w:rPr>
                <w:lang w:bidi="it-IT"/>
              </w:rPr>
              <w:t xml:space="preserve">, </w:t>
            </w:r>
            <w:r>
              <w:rPr>
                <w:rStyle w:val="Riferimentodelicato"/>
              </w:rPr>
              <w:t>Conversione e aiuto generale</w:t>
            </w:r>
          </w:p>
          <w:p w14:paraId="31AB4DFA" w14:textId="0D909574" w:rsidR="002A0706" w:rsidRPr="002D2C6E" w:rsidRDefault="002A0706" w:rsidP="002A0706">
            <w:pPr>
              <w:pStyle w:val="Titolo2"/>
              <w:contextualSpacing w:val="0"/>
              <w:outlineLvl w:val="1"/>
            </w:pPr>
            <w:r>
              <w:t>Correntini Filippo</w:t>
            </w:r>
            <w:r w:rsidRPr="002D2C6E">
              <w:rPr>
                <w:lang w:bidi="it-IT"/>
              </w:rPr>
              <w:t xml:space="preserve">, </w:t>
            </w:r>
            <w:r w:rsidRPr="002A0706">
              <w:rPr>
                <w:b w:val="0"/>
                <w:color w:val="000000" w:themeColor="text1"/>
                <w:lang w:bidi="it-IT"/>
              </w:rPr>
              <w:t>con</w:t>
            </w:r>
            <w:r>
              <w:rPr>
                <w:rStyle w:val="Riferimentodelicato"/>
              </w:rPr>
              <w:t>versione e aiuto generale</w:t>
            </w:r>
          </w:p>
          <w:p w14:paraId="6A737DE9" w14:textId="560A0744" w:rsidR="002A0706" w:rsidRDefault="002A0706" w:rsidP="002A0706">
            <w:pPr>
              <w:pStyle w:val="Titolo2"/>
              <w:contextualSpacing w:val="0"/>
            </w:pPr>
            <w:r>
              <w:t>Alessandro C</w:t>
            </w:r>
            <w:proofErr w:type="gramStart"/>
            <w:r>
              <w:t xml:space="preserve">? </w:t>
            </w:r>
            <w:r w:rsidRPr="002D2C6E">
              <w:rPr>
                <w:lang w:bidi="it-IT"/>
              </w:rPr>
              <w:t>,</w:t>
            </w:r>
            <w:proofErr w:type="gramEnd"/>
            <w:r w:rsidRPr="002D2C6E">
              <w:rPr>
                <w:lang w:bidi="it-IT"/>
              </w:rPr>
              <w:t xml:space="preserve"> </w:t>
            </w:r>
            <w:r>
              <w:rPr>
                <w:rStyle w:val="Riferimentodelicato"/>
              </w:rPr>
              <w:t>Database</w:t>
            </w:r>
          </w:p>
        </w:tc>
      </w:tr>
    </w:tbl>
    <w:p w14:paraId="68E522FB" w14:textId="47765108" w:rsidR="00B51D1B" w:rsidRPr="002D2C6E" w:rsidRDefault="00B51D1B" w:rsidP="002A0706"/>
    <w:sectPr w:rsidR="00B51D1B" w:rsidRPr="002D2C6E" w:rsidSect="00422DAD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8051" w14:textId="77777777" w:rsidR="004A2BBE" w:rsidRDefault="004A2BBE" w:rsidP="0068194B">
      <w:r>
        <w:separator/>
      </w:r>
    </w:p>
    <w:p w14:paraId="374F5CBF" w14:textId="77777777" w:rsidR="004A2BBE" w:rsidRDefault="004A2BBE"/>
    <w:p w14:paraId="7AA5E380" w14:textId="77777777" w:rsidR="004A2BBE" w:rsidRDefault="004A2BBE"/>
  </w:endnote>
  <w:endnote w:type="continuationSeparator" w:id="0">
    <w:p w14:paraId="5C43D600" w14:textId="77777777" w:rsidR="004A2BBE" w:rsidRDefault="004A2BBE" w:rsidP="0068194B">
      <w:r>
        <w:continuationSeparator/>
      </w:r>
    </w:p>
    <w:p w14:paraId="3175B0F1" w14:textId="77777777" w:rsidR="004A2BBE" w:rsidRDefault="004A2BBE"/>
    <w:p w14:paraId="0B11D975" w14:textId="77777777" w:rsidR="004A2BBE" w:rsidRDefault="004A2B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59505" w14:textId="77777777" w:rsidR="002B2958" w:rsidRPr="002D2C6E" w:rsidRDefault="002B2958">
        <w:pPr>
          <w:pStyle w:val="Pidipagina"/>
        </w:pPr>
        <w:r w:rsidRPr="002D2C6E">
          <w:rPr>
            <w:lang w:bidi="it-IT"/>
          </w:rPr>
          <w:fldChar w:fldCharType="begin"/>
        </w:r>
        <w:r w:rsidRPr="002D2C6E">
          <w:rPr>
            <w:lang w:bidi="it-IT"/>
          </w:rPr>
          <w:instrText xml:space="preserve"> PAGE   \* MERGEFORMAT </w:instrText>
        </w:r>
        <w:r w:rsidRPr="002D2C6E">
          <w:rPr>
            <w:lang w:bidi="it-IT"/>
          </w:rPr>
          <w:fldChar w:fldCharType="separate"/>
        </w:r>
        <w:r w:rsidR="00DE2EA9" w:rsidRPr="002D2C6E">
          <w:rPr>
            <w:noProof/>
            <w:lang w:bidi="it-IT"/>
          </w:rPr>
          <w:t>2</w:t>
        </w:r>
        <w:r w:rsidRPr="002D2C6E"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811F" w14:textId="77777777" w:rsidR="004A2BBE" w:rsidRDefault="004A2BBE" w:rsidP="0068194B">
      <w:r>
        <w:separator/>
      </w:r>
    </w:p>
    <w:p w14:paraId="7DD16AEF" w14:textId="77777777" w:rsidR="004A2BBE" w:rsidRDefault="004A2BBE"/>
    <w:p w14:paraId="66004982" w14:textId="77777777" w:rsidR="004A2BBE" w:rsidRDefault="004A2BBE"/>
  </w:footnote>
  <w:footnote w:type="continuationSeparator" w:id="0">
    <w:p w14:paraId="09AC6042" w14:textId="77777777" w:rsidR="004A2BBE" w:rsidRDefault="004A2BBE" w:rsidP="0068194B">
      <w:r>
        <w:continuationSeparator/>
      </w:r>
    </w:p>
    <w:p w14:paraId="34F588FD" w14:textId="77777777" w:rsidR="004A2BBE" w:rsidRDefault="004A2BBE"/>
    <w:p w14:paraId="4A95108D" w14:textId="77777777" w:rsidR="004A2BBE" w:rsidRDefault="004A2B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39AFE" w14:textId="77777777" w:rsidR="00236D54" w:rsidRPr="004E01EB" w:rsidRDefault="00F476C4" w:rsidP="005A1B10">
    <w:pPr>
      <w:pStyle w:val="Intestazione"/>
    </w:pPr>
    <w:r w:rsidRPr="004E01EB">
      <w:rPr>
        <w:noProof/>
        <w:lang w:bidi="it-I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353031" wp14:editId="7586AC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ttore diritto 5" descr="Linea di divisione intestazio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7F5C6A" id="Connettore diritto 5" o:spid="_x0000_s1026" alt="Linea di divisione intestazio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B4AF1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oelenco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9A971C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B621A7"/>
    <w:multiLevelType w:val="multilevel"/>
    <w:tmpl w:val="04090023"/>
    <w:styleLink w:val="ArticoloSezion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17C672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36524544">
    <w:abstractNumId w:val="9"/>
  </w:num>
  <w:num w:numId="2" w16cid:durableId="620190845">
    <w:abstractNumId w:val="8"/>
  </w:num>
  <w:num w:numId="3" w16cid:durableId="1004363774">
    <w:abstractNumId w:val="7"/>
  </w:num>
  <w:num w:numId="4" w16cid:durableId="554896952">
    <w:abstractNumId w:val="6"/>
  </w:num>
  <w:num w:numId="5" w16cid:durableId="357395023">
    <w:abstractNumId w:val="10"/>
  </w:num>
  <w:num w:numId="6" w16cid:durableId="687758092">
    <w:abstractNumId w:val="3"/>
  </w:num>
  <w:num w:numId="7" w16cid:durableId="103159015">
    <w:abstractNumId w:val="11"/>
  </w:num>
  <w:num w:numId="8" w16cid:durableId="291833908">
    <w:abstractNumId w:val="2"/>
  </w:num>
  <w:num w:numId="9" w16cid:durableId="288556880">
    <w:abstractNumId w:val="12"/>
  </w:num>
  <w:num w:numId="10" w16cid:durableId="1575357282">
    <w:abstractNumId w:val="5"/>
  </w:num>
  <w:num w:numId="11" w16cid:durableId="1810124427">
    <w:abstractNumId w:val="4"/>
  </w:num>
  <w:num w:numId="12" w16cid:durableId="2899900">
    <w:abstractNumId w:val="1"/>
  </w:num>
  <w:num w:numId="13" w16cid:durableId="1562516987">
    <w:abstractNumId w:val="0"/>
  </w:num>
  <w:num w:numId="14" w16cid:durableId="1138110687">
    <w:abstractNumId w:val="13"/>
  </w:num>
  <w:num w:numId="15" w16cid:durableId="1042753687">
    <w:abstractNumId w:val="15"/>
  </w:num>
  <w:num w:numId="16" w16cid:durableId="18130126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29"/>
    <w:rsid w:val="000001EF"/>
    <w:rsid w:val="00007322"/>
    <w:rsid w:val="00007728"/>
    <w:rsid w:val="00024584"/>
    <w:rsid w:val="00024730"/>
    <w:rsid w:val="00055E95"/>
    <w:rsid w:val="00066B72"/>
    <w:rsid w:val="0007021F"/>
    <w:rsid w:val="000954FD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706"/>
    <w:rsid w:val="002A1945"/>
    <w:rsid w:val="002B2958"/>
    <w:rsid w:val="002B3FC8"/>
    <w:rsid w:val="002B4751"/>
    <w:rsid w:val="002D23C5"/>
    <w:rsid w:val="002D2C6E"/>
    <w:rsid w:val="002D6137"/>
    <w:rsid w:val="002E7E61"/>
    <w:rsid w:val="002F05E5"/>
    <w:rsid w:val="002F254D"/>
    <w:rsid w:val="002F30E4"/>
    <w:rsid w:val="002F4DC1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2DAD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2BB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0F29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C0730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114E"/>
    <w:rsid w:val="00D656F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6D4C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D73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0706"/>
    <w:rPr>
      <w:rFonts w:ascii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2D2C6E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2D2C6E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2D2C6E"/>
    <w:pPr>
      <w:outlineLvl w:val="2"/>
    </w:pPr>
    <w:rPr>
      <w:rFonts w:eastAsiaTheme="majorEastAsia"/>
      <w:b/>
      <w:cap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D2C6E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D2C6E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D2C6E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D2C6E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D2C6E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D2C6E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macro">
    <w:name w:val="macro"/>
    <w:link w:val="TestomacroCarattere"/>
    <w:uiPriority w:val="99"/>
    <w:semiHidden/>
    <w:unhideWhenUsed/>
    <w:rsid w:val="002D2C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2D2C6E"/>
    <w:rPr>
      <w:rFonts w:ascii="Consolas" w:hAnsi="Consolas" w:cs="Calibri"/>
      <w:b/>
      <w:color w:val="0E4125" w:themeColor="accent1" w:themeShade="80"/>
      <w:szCs w:val="20"/>
    </w:rPr>
  </w:style>
  <w:style w:type="paragraph" w:styleId="Titolo">
    <w:name w:val="Title"/>
    <w:basedOn w:val="Normale"/>
    <w:link w:val="TitoloCarattere"/>
    <w:uiPriority w:val="1"/>
    <w:qFormat/>
    <w:rsid w:val="002D2C6E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2D2C6E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2D2C6E"/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2C6E"/>
    <w:rPr>
      <w:rFonts w:ascii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2D2C6E"/>
    <w:pPr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2C6E"/>
    <w:rPr>
      <w:rFonts w:ascii="Calibri" w:hAnsi="Calibri" w:cs="Calibri"/>
    </w:rPr>
  </w:style>
  <w:style w:type="character" w:styleId="Testosegnaposto">
    <w:name w:val="Placeholder Text"/>
    <w:basedOn w:val="Carpredefinitoparagrafo"/>
    <w:uiPriority w:val="99"/>
    <w:semiHidden/>
    <w:rsid w:val="002D2C6E"/>
    <w:rPr>
      <w:rFonts w:ascii="Calibri" w:hAnsi="Calibri" w:cs="Calibri"/>
      <w:color w:val="595959" w:themeColor="text1" w:themeTint="A6"/>
    </w:rPr>
  </w:style>
  <w:style w:type="paragraph" w:customStyle="1" w:styleId="Informazionicontatto">
    <w:name w:val="Informazioni contatto"/>
    <w:basedOn w:val="Normale"/>
    <w:uiPriority w:val="3"/>
    <w:qFormat/>
    <w:rsid w:val="002D2C6E"/>
    <w:pPr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9"/>
    <w:rsid w:val="002D2C6E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D2C6E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D2C6E"/>
    <w:rPr>
      <w:rFonts w:ascii="Calibri" w:eastAsiaTheme="majorEastAsia" w:hAnsi="Calibri" w:cs="Calibri"/>
      <w:b/>
      <w:caps/>
      <w:szCs w:val="24"/>
    </w:rPr>
  </w:style>
  <w:style w:type="table" w:styleId="Grigliatabella">
    <w:name w:val="Table Grid"/>
    <w:basedOn w:val="Tabellanormale"/>
    <w:uiPriority w:val="39"/>
    <w:rsid w:val="002D2C6E"/>
    <w:pPr>
      <w:contextualSpacing/>
    </w:pPr>
    <w:tblPr/>
  </w:style>
  <w:style w:type="character" w:styleId="Riferimentodelicato">
    <w:name w:val="Subtle Reference"/>
    <w:basedOn w:val="Carpredefinitoparagrafo"/>
    <w:uiPriority w:val="10"/>
    <w:qFormat/>
    <w:rsid w:val="002D2C6E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Puntoelenco">
    <w:name w:val="List Bullet"/>
    <w:basedOn w:val="Normale"/>
    <w:uiPriority w:val="11"/>
    <w:qFormat/>
    <w:rsid w:val="002D2C6E"/>
    <w:pPr>
      <w:numPr>
        <w:numId w:val="5"/>
      </w:numPr>
    </w:pPr>
  </w:style>
  <w:style w:type="paragraph" w:styleId="Numeroelenco">
    <w:name w:val="List Number"/>
    <w:basedOn w:val="Normale"/>
    <w:uiPriority w:val="13"/>
    <w:qFormat/>
    <w:rsid w:val="002D2C6E"/>
    <w:pPr>
      <w:numPr>
        <w:numId w:val="7"/>
      </w:numPr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2C6E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D2C6E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D2C6E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D2C6E"/>
    <w:pPr>
      <w:spacing w:after="200"/>
    </w:pPr>
    <w:rPr>
      <w:i/>
      <w:iCs/>
      <w:color w:val="161616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D2C6E"/>
    <w:pPr>
      <w:outlineLvl w:val="9"/>
    </w:p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rsid w:val="002D2C6E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2D2C6E"/>
    <w:rPr>
      <w:rFonts w:ascii="Calibri" w:hAnsi="Calibri" w:cs="Calibri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2D2C6E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2D2C6E"/>
    <w:rPr>
      <w:rFonts w:ascii="Calibri" w:hAnsi="Calibri" w:cs="Calibri"/>
      <w:i/>
      <w:iCs/>
      <w:color w:val="1D824C" w:themeColor="accent1"/>
    </w:rPr>
  </w:style>
  <w:style w:type="character" w:styleId="Titolodellibro">
    <w:name w:val="Book Title"/>
    <w:basedOn w:val="Carpredefinitoparagrafo"/>
    <w:uiPriority w:val="33"/>
    <w:semiHidden/>
    <w:unhideWhenUsed/>
    <w:rsid w:val="002D2C6E"/>
    <w:rPr>
      <w:rFonts w:ascii="Calibri" w:hAnsi="Calibri" w:cs="Calibri"/>
      <w:b/>
      <w:bCs/>
      <w:i/>
      <w:iCs/>
      <w:spacing w:val="0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rsid w:val="002D2C6E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2D2C6E"/>
    <w:rPr>
      <w:rFonts w:ascii="Calibri" w:eastAsiaTheme="minorEastAsia" w:hAnsi="Calibri" w:cs="Calibri"/>
      <w:color w:val="5A5A5A" w:themeColor="text1" w:themeTint="A5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D2C6E"/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D2C6E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2D2C6E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2D2C6E"/>
    <w:rPr>
      <w:rFonts w:ascii="Calibri" w:hAnsi="Calibri" w:cs="Calibri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2D2C6E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2D2C6E"/>
    <w:rPr>
      <w:rFonts w:ascii="Calibri" w:hAnsi="Calibri" w:cs="Calibri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2D2C6E"/>
    <w:rPr>
      <w:rFonts w:ascii="Calibri" w:hAnsi="Calibri" w:cs="Calibr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D2C6E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D2C6E"/>
    <w:rPr>
      <w:rFonts w:ascii="Calibri" w:hAnsi="Calibri" w:cs="Calibr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D2C6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D2C6E"/>
    <w:rPr>
      <w:rFonts w:ascii="Calibri" w:hAnsi="Calibri" w:cs="Calibri"/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2D2C6E"/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2D2C6E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D2C6E"/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D2C6E"/>
    <w:rPr>
      <w:rFonts w:ascii="Calibri" w:hAnsi="Calibri" w:cs="Calibri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2D2C6E"/>
    <w:rPr>
      <w:rFonts w:ascii="Georgia" w:eastAsiaTheme="majorEastAsia" w:hAnsi="Georgia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D2C6E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D2C6E"/>
    <w:rPr>
      <w:rFonts w:ascii="Calibri" w:hAnsi="Calibri" w:cs="Calibri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2D2C6E"/>
    <w:rPr>
      <w:rFonts w:ascii="Consolas" w:hAnsi="Consolas" w:cs="Calibri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2D2C6E"/>
    <w:rPr>
      <w:rFonts w:ascii="Consolas" w:hAnsi="Consolas" w:cs="Calibr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D2C6E"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D2C6E"/>
    <w:rPr>
      <w:rFonts w:ascii="Consolas" w:hAnsi="Consolas" w:cs="Calibri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2D2C6E"/>
    <w:rPr>
      <w:rFonts w:ascii="Consolas" w:hAnsi="Consolas" w:cs="Calibri"/>
      <w:sz w:val="22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2D2C6E"/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2D2C6E"/>
    <w:rPr>
      <w:rFonts w:ascii="Consolas" w:hAnsi="Consolas" w:cs="Calibri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D2C6E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2D2C6E"/>
  </w:style>
  <w:style w:type="paragraph" w:styleId="Testodelblocco">
    <w:name w:val="Block Text"/>
    <w:basedOn w:val="Normale"/>
    <w:uiPriority w:val="99"/>
    <w:semiHidden/>
    <w:unhideWhenUsed/>
    <w:rsid w:val="002D2C6E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D2C6E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D2C6E"/>
    <w:rPr>
      <w:rFonts w:ascii="Calibri" w:hAnsi="Calibri" w:cs="Calibr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2D2C6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2D2C6E"/>
    <w:rPr>
      <w:rFonts w:ascii="Calibri" w:hAnsi="Calibri" w:cs="Calibri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2D2C6E"/>
    <w:pPr>
      <w:spacing w:after="1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2D2C6E"/>
    <w:rPr>
      <w:rFonts w:ascii="Calibri" w:hAnsi="Calibri" w:cs="Calibr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2D2C6E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2D2C6E"/>
    <w:rPr>
      <w:rFonts w:ascii="Calibri" w:hAnsi="Calibri" w:cs="Calibr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2D2C6E"/>
    <w:pPr>
      <w:spacing w:after="16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2D2C6E"/>
    <w:rPr>
      <w:rFonts w:ascii="Calibri" w:hAnsi="Calibri" w:cs="Calibr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2D2C6E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2D2C6E"/>
    <w:rPr>
      <w:rFonts w:ascii="Calibri" w:hAnsi="Calibri" w:cs="Calibri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2D2C6E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2D2C6E"/>
    <w:rPr>
      <w:rFonts w:ascii="Calibri" w:hAnsi="Calibri" w:cs="Calibri"/>
    </w:rPr>
  </w:style>
  <w:style w:type="table" w:styleId="Grigliaacolori">
    <w:name w:val="Colorful Grid"/>
    <w:basedOn w:val="Tabellanormale"/>
    <w:uiPriority w:val="73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2D2C6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2D2C6E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2D2C6E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2D2C6E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2D2C6E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2D2C6E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2D2C6E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2D2C6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2D2C6E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2D2C6E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2D2C6E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2D2C6E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2D2C6E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2D2C6E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2D2C6E"/>
  </w:style>
  <w:style w:type="character" w:customStyle="1" w:styleId="DataCarattere">
    <w:name w:val="Data Carattere"/>
    <w:basedOn w:val="Carpredefinitoparagrafo"/>
    <w:link w:val="Data"/>
    <w:uiPriority w:val="99"/>
    <w:semiHidden/>
    <w:rsid w:val="002D2C6E"/>
    <w:rPr>
      <w:rFonts w:ascii="Calibri" w:hAnsi="Calibri" w:cs="Calibri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2D2C6E"/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2D2C6E"/>
    <w:rPr>
      <w:rFonts w:ascii="Calibri" w:hAnsi="Calibri" w:cs="Calibri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2D2C6E"/>
    <w:rPr>
      <w:rFonts w:ascii="Calibri" w:hAnsi="Calibri" w:cs="Calibri"/>
      <w:vertAlign w:val="superscript"/>
    </w:rPr>
  </w:style>
  <w:style w:type="paragraph" w:styleId="Indirizzodestinatario">
    <w:name w:val="envelope address"/>
    <w:basedOn w:val="Normale"/>
    <w:uiPriority w:val="99"/>
    <w:semiHidden/>
    <w:unhideWhenUsed/>
    <w:rsid w:val="002D2C6E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D2C6E"/>
    <w:rPr>
      <w:rFonts w:ascii="Calibri" w:hAnsi="Calibri" w:cs="Calibri"/>
      <w:color w:val="BF4A27" w:themeColor="followedHyperlink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D2C6E"/>
    <w:rPr>
      <w:rFonts w:ascii="Calibri" w:hAnsi="Calibri" w:cs="Calibri"/>
      <w:vertAlign w:val="superscript"/>
    </w:rPr>
  </w:style>
  <w:style w:type="table" w:styleId="Tabellagriglia1chiara">
    <w:name w:val="Grid Table 1 Light"/>
    <w:basedOn w:val="Tabellanormale"/>
    <w:uiPriority w:val="46"/>
    <w:rsid w:val="002D2C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2D2C6E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2D2C6E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2D2C6E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2D2C6E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2D2C6E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2D2C6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2D2C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2D2C6E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2D2C6E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2D2C6E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2D2C6E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2D2C6E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2D2C6E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gliatab3">
    <w:name w:val="Grid Table 3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2D2C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2D2C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2D2C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D2C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2D2C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D2C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2D2C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2D2C6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2D2C6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2D2C6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2D2C6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2D2C6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2D2C6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2D2C6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2D2C6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2D2C6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2D2C6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2D2C6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2D2C6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2D2C6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2D2C6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D2C6E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D2C6E"/>
    <w:rPr>
      <w:rFonts w:ascii="Georgia" w:eastAsiaTheme="majorEastAsia" w:hAnsi="Georgia" w:cstheme="majorBidi"/>
      <w:color w:val="0E4025" w:themeColor="accent1" w:themeShade="7F"/>
    </w:rPr>
  </w:style>
  <w:style w:type="character" w:styleId="AcronimoHTML">
    <w:name w:val="HTML Acronym"/>
    <w:basedOn w:val="Carpredefinitoparagrafo"/>
    <w:uiPriority w:val="99"/>
    <w:semiHidden/>
    <w:unhideWhenUsed/>
    <w:rsid w:val="002D2C6E"/>
    <w:rPr>
      <w:rFonts w:ascii="Calibri" w:hAnsi="Calibri" w:cs="Calibri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2D2C6E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2D2C6E"/>
    <w:rPr>
      <w:rFonts w:ascii="Calibri" w:hAnsi="Calibri" w:cs="Calibr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2D2C6E"/>
    <w:rPr>
      <w:rFonts w:ascii="Calibri" w:hAnsi="Calibri" w:cs="Calibri"/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2D2C6E"/>
    <w:rPr>
      <w:rFonts w:ascii="Calibri" w:hAnsi="Calibri" w:cs="Calibri"/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2D2C6E"/>
    <w:rPr>
      <w:rFonts w:ascii="Consolas" w:hAnsi="Consolas" w:cs="Calibri"/>
      <w:sz w:val="24"/>
      <w:szCs w:val="24"/>
    </w:rPr>
  </w:style>
  <w:style w:type="character" w:styleId="VariabileHTML">
    <w:name w:val="HTML Variable"/>
    <w:basedOn w:val="Carpredefinitoparagrafo"/>
    <w:uiPriority w:val="99"/>
    <w:semiHidden/>
    <w:unhideWhenUsed/>
    <w:rsid w:val="002D2C6E"/>
    <w:rPr>
      <w:rFonts w:ascii="Calibri" w:hAnsi="Calibri" w:cs="Calibri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2D2C6E"/>
    <w:rPr>
      <w:rFonts w:ascii="Calibri" w:hAnsi="Calibri" w:cs="Calibri"/>
      <w:color w:val="2C5C8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2D2C6E"/>
    <w:pPr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2D2C6E"/>
    <w:pPr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2D2C6E"/>
    <w:pPr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2D2C6E"/>
    <w:pPr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2D2C6E"/>
    <w:pPr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2D2C6E"/>
    <w:pPr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2D2C6E"/>
    <w:pPr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2D2C6E"/>
    <w:pPr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2D2C6E"/>
    <w:pPr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2D2C6E"/>
    <w:rPr>
      <w:rFonts w:ascii="Georgia" w:eastAsiaTheme="majorEastAsia" w:hAnsi="Georgia" w:cstheme="majorBidi"/>
      <w:b/>
      <w:bCs/>
    </w:rPr>
  </w:style>
  <w:style w:type="character" w:styleId="Enfasiintensa">
    <w:name w:val="Intense Emphasis"/>
    <w:basedOn w:val="Carpredefinitoparagrafo"/>
    <w:uiPriority w:val="2"/>
    <w:rsid w:val="002D2C6E"/>
    <w:rPr>
      <w:rFonts w:ascii="Georgia" w:hAnsi="Georgia" w:cs="Calibri"/>
      <w:b/>
      <w:iCs/>
      <w:color w:val="262626" w:themeColor="text1" w:themeTint="D9"/>
      <w:sz w:val="70"/>
    </w:rPr>
  </w:style>
  <w:style w:type="table" w:styleId="Grigliachiara">
    <w:name w:val="Light Grid"/>
    <w:basedOn w:val="Tabellanormale"/>
    <w:uiPriority w:val="62"/>
    <w:semiHidden/>
    <w:unhideWhenUsed/>
    <w:rsid w:val="002D2C6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2D2C6E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2D2C6E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2D2C6E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2D2C6E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2D2C6E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2D2C6E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2D2C6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2D2C6E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2D2C6E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2D2C6E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2D2C6E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2D2C6E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2D2C6E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2D2C6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2D2C6E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2D2C6E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2D2C6E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2D2C6E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2D2C6E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2D2C6E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2D2C6E"/>
    <w:rPr>
      <w:rFonts w:ascii="Calibri" w:hAnsi="Calibri" w:cs="Calibri"/>
    </w:rPr>
  </w:style>
  <w:style w:type="paragraph" w:styleId="Elenco">
    <w:name w:val="List"/>
    <w:basedOn w:val="Normale"/>
    <w:uiPriority w:val="99"/>
    <w:semiHidden/>
    <w:unhideWhenUsed/>
    <w:rsid w:val="002D2C6E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2D2C6E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2D2C6E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2D2C6E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2D2C6E"/>
    <w:pPr>
      <w:ind w:left="1800" w:hanging="360"/>
      <w:contextualSpacing/>
    </w:pPr>
  </w:style>
  <w:style w:type="paragraph" w:styleId="Puntoelenco3">
    <w:name w:val="List Bullet 3"/>
    <w:basedOn w:val="Normale"/>
    <w:uiPriority w:val="99"/>
    <w:semiHidden/>
    <w:unhideWhenUsed/>
    <w:rsid w:val="002D2C6E"/>
    <w:pPr>
      <w:numPr>
        <w:numId w:val="4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2D2C6E"/>
    <w:pPr>
      <w:numPr>
        <w:numId w:val="10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2D2C6E"/>
    <w:pPr>
      <w:numPr>
        <w:numId w:val="11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2D2C6E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2D2C6E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2D2C6E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2D2C6E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2D2C6E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2D2C6E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2D2C6E"/>
    <w:pPr>
      <w:numPr>
        <w:numId w:val="8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2D2C6E"/>
    <w:pPr>
      <w:numPr>
        <w:numId w:val="12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2D2C6E"/>
    <w:pPr>
      <w:numPr>
        <w:numId w:val="13"/>
      </w:numPr>
      <w:contextualSpacing/>
    </w:pPr>
  </w:style>
  <w:style w:type="paragraph" w:styleId="Paragrafoelenco">
    <w:name w:val="List Paragraph"/>
    <w:basedOn w:val="Normale"/>
    <w:uiPriority w:val="34"/>
    <w:semiHidden/>
    <w:unhideWhenUsed/>
    <w:rsid w:val="002D2C6E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2D2C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2D2C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2D2C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2D2C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2D2C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2D2C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2D2C6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laelenco2">
    <w:name w:val="List Table 2"/>
    <w:basedOn w:val="Tabellanormale"/>
    <w:uiPriority w:val="47"/>
    <w:rsid w:val="002D2C6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2D2C6E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2D2C6E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2D2C6E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2D2C6E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2D2C6E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2D2C6E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Elencotab3">
    <w:name w:val="List Table 3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2D2C6E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2D2C6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2D2C6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2D2C6E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2D2C6E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2D2C6E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2D2C6E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2D2C6E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2D2C6E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2D2C6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2D2C6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2D2C6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2D2C6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2D2C6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2D2C6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2D2C6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2D2C6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2D2C6E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2D2C6E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2D2C6E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2D2C6E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2D2C6E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2D2C6E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2D2C6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2D2C6E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2D2C6E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2D2C6E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2D2C6E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2D2C6E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2D2C6E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2D2C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2D2C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2D2C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2D2C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2D2C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2D2C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2D2C6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2D2C6E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2D2C6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2D2C6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2D2C6E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2D2C6E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2D2C6E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2D2C6E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2D2C6E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2D2C6E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2D2C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2D2C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2D2C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2D2C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2D2C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2D2C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2D2C6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2D2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2D2C6E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qFormat/>
    <w:rsid w:val="002D2C6E"/>
    <w:rPr>
      <w:rFonts w:ascii="Calibri" w:hAnsi="Calibri" w:cs="Calibri"/>
    </w:rPr>
  </w:style>
  <w:style w:type="paragraph" w:styleId="NormaleWeb">
    <w:name w:val="Normal (Web)"/>
    <w:basedOn w:val="Normale"/>
    <w:uiPriority w:val="99"/>
    <w:semiHidden/>
    <w:unhideWhenUsed/>
    <w:rsid w:val="002D2C6E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2D2C6E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2D2C6E"/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2D2C6E"/>
    <w:rPr>
      <w:rFonts w:ascii="Calibri" w:hAnsi="Calibri" w:cs="Calibri"/>
    </w:rPr>
  </w:style>
  <w:style w:type="character" w:styleId="Numeropagina">
    <w:name w:val="page number"/>
    <w:basedOn w:val="Carpredefinitoparagrafo"/>
    <w:uiPriority w:val="99"/>
    <w:semiHidden/>
    <w:unhideWhenUsed/>
    <w:rsid w:val="002D2C6E"/>
    <w:rPr>
      <w:rFonts w:ascii="Calibri" w:hAnsi="Calibri" w:cs="Calibri"/>
    </w:rPr>
  </w:style>
  <w:style w:type="table" w:styleId="Tabellasemplice-1">
    <w:name w:val="Plain Table 1"/>
    <w:basedOn w:val="Tabellanormale"/>
    <w:uiPriority w:val="41"/>
    <w:rsid w:val="002D2C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2D2C6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2D2C6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2D2C6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2D2C6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2D2C6E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2D2C6E"/>
    <w:rPr>
      <w:rFonts w:ascii="Calibri" w:hAnsi="Calibri" w:cs="Calibri"/>
    </w:rPr>
  </w:style>
  <w:style w:type="paragraph" w:styleId="Firma">
    <w:name w:val="Signature"/>
    <w:basedOn w:val="Normale"/>
    <w:link w:val="FirmaCarattere"/>
    <w:uiPriority w:val="99"/>
    <w:semiHidden/>
    <w:unhideWhenUsed/>
    <w:rsid w:val="002D2C6E"/>
    <w:pPr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2D2C6E"/>
    <w:rPr>
      <w:rFonts w:ascii="Calibri" w:hAnsi="Calibri" w:cs="Calibri"/>
    </w:rPr>
  </w:style>
  <w:style w:type="character" w:styleId="Enfasidelicata">
    <w:name w:val="Subtle Emphasis"/>
    <w:basedOn w:val="Carpredefinitoparagrafo"/>
    <w:uiPriority w:val="19"/>
    <w:semiHidden/>
    <w:unhideWhenUsed/>
    <w:rsid w:val="002D2C6E"/>
    <w:rPr>
      <w:rFonts w:ascii="Calibri" w:hAnsi="Calibri" w:cs="Calibri"/>
      <w:i/>
      <w:iCs/>
      <w:color w:val="404040" w:themeColor="text1" w:themeTint="BF"/>
    </w:rPr>
  </w:style>
  <w:style w:type="table" w:styleId="Tabellaeffetti3D1">
    <w:name w:val="Table 3D effects 1"/>
    <w:basedOn w:val="Tabellanormale"/>
    <w:uiPriority w:val="99"/>
    <w:semiHidden/>
    <w:unhideWhenUsed/>
    <w:rsid w:val="002D2C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2D2C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2D2C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2D2C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2D2C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2D2C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2D2C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2D2C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2D2C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2D2C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2D2C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2D2C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2D2C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2D2C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2D2C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2D2C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2D2C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2D2C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2D2C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2D2C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2D2C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2D2C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2D2C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2D2C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2D2C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2D2C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2D2C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2D2C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2D2C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2D2C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2D2C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2D2C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2D2C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2D2C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2D2C6E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2D2C6E"/>
  </w:style>
  <w:style w:type="table" w:styleId="Tabellaprofessionale">
    <w:name w:val="Table Professional"/>
    <w:basedOn w:val="Tabellanormale"/>
    <w:uiPriority w:val="99"/>
    <w:semiHidden/>
    <w:unhideWhenUsed/>
    <w:rsid w:val="002D2C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2D2C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2D2C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2D2C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2D2C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2D2C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2D2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2D2C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2D2C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2D2C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2D2C6E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2D2C6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2D2C6E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2D2C6E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D2C6E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2D2C6E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2D2C6E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2D2C6E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2D2C6E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2D2C6E"/>
    <w:pPr>
      <w:spacing w:after="100"/>
      <w:ind w:left="1760"/>
    </w:pPr>
  </w:style>
  <w:style w:type="paragraph" w:customStyle="1" w:styleId="Enfasiinformazionidicontatto">
    <w:name w:val="Enfasi informazioni di contatto"/>
    <w:basedOn w:val="Normale"/>
    <w:uiPriority w:val="4"/>
    <w:qFormat/>
    <w:rsid w:val="002D2C6E"/>
    <w:pPr>
      <w:jc w:val="center"/>
    </w:pPr>
    <w:rPr>
      <w:b/>
      <w:color w:val="1D824C" w:themeColor="accent1"/>
    </w:rPr>
  </w:style>
  <w:style w:type="character" w:styleId="Menzione">
    <w:name w:val="Mention"/>
    <w:basedOn w:val="Carpredefinitoparagrafo"/>
    <w:uiPriority w:val="99"/>
    <w:semiHidden/>
    <w:unhideWhenUsed/>
    <w:rsid w:val="002D2C6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ssunelenco"/>
    <w:uiPriority w:val="99"/>
    <w:semiHidden/>
    <w:unhideWhenUsed/>
    <w:rsid w:val="002D2C6E"/>
    <w:pPr>
      <w:numPr>
        <w:numId w:val="14"/>
      </w:numPr>
    </w:pPr>
  </w:style>
  <w:style w:type="numbering" w:styleId="1ai">
    <w:name w:val="Outline List 1"/>
    <w:basedOn w:val="Nessunelenco"/>
    <w:uiPriority w:val="99"/>
    <w:semiHidden/>
    <w:unhideWhenUsed/>
    <w:rsid w:val="002D2C6E"/>
    <w:pPr>
      <w:numPr>
        <w:numId w:val="15"/>
      </w:numPr>
    </w:pPr>
  </w:style>
  <w:style w:type="character" w:styleId="Hashtag">
    <w:name w:val="Hashtag"/>
    <w:basedOn w:val="Carpredefinitoparagrafo"/>
    <w:uiPriority w:val="99"/>
    <w:semiHidden/>
    <w:unhideWhenUsed/>
    <w:rsid w:val="002D2C6E"/>
    <w:rPr>
      <w:rFonts w:ascii="Calibri" w:hAnsi="Calibri" w:cs="Calibri"/>
      <w:color w:val="2B579A"/>
      <w:shd w:val="clear" w:color="auto" w:fill="E1DFDD"/>
    </w:rPr>
  </w:style>
  <w:style w:type="paragraph" w:styleId="Puntoelenco2">
    <w:name w:val="List Bullet 2"/>
    <w:basedOn w:val="Normale"/>
    <w:uiPriority w:val="99"/>
    <w:semiHidden/>
    <w:unhideWhenUsed/>
    <w:rsid w:val="002D2C6E"/>
    <w:pPr>
      <w:numPr>
        <w:numId w:val="3"/>
      </w:numPr>
      <w:contextualSpacing/>
    </w:pPr>
  </w:style>
  <w:style w:type="character" w:styleId="Enfasicorsivo">
    <w:name w:val="Emphasis"/>
    <w:basedOn w:val="Carpredefinitoparagrafo"/>
    <w:uiPriority w:val="20"/>
    <w:semiHidden/>
    <w:unhideWhenUsed/>
    <w:rsid w:val="002D2C6E"/>
    <w:rPr>
      <w:rFonts w:ascii="Calibri" w:hAnsi="Calibri" w:cs="Calibri"/>
      <w:i/>
      <w:iCs/>
    </w:rPr>
  </w:style>
  <w:style w:type="numbering" w:styleId="ArticoloSezione">
    <w:name w:val="Outline List 3"/>
    <w:basedOn w:val="Nessunelenco"/>
    <w:uiPriority w:val="99"/>
    <w:semiHidden/>
    <w:unhideWhenUsed/>
    <w:rsid w:val="002D2C6E"/>
    <w:pPr>
      <w:numPr>
        <w:numId w:val="16"/>
      </w:numPr>
    </w:pPr>
  </w:style>
  <w:style w:type="character" w:styleId="Riferimentointenso">
    <w:name w:val="Intense Reference"/>
    <w:basedOn w:val="Carpredefinitoparagrafo"/>
    <w:uiPriority w:val="32"/>
    <w:semiHidden/>
    <w:unhideWhenUsed/>
    <w:rsid w:val="002D2C6E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2D2C6E"/>
    <w:rPr>
      <w:rFonts w:ascii="Calibri" w:hAnsi="Calibri" w:cs="Calibri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2D2C6E"/>
    <w:rPr>
      <w:rFonts w:ascii="Calibri" w:hAnsi="Calibri" w:cs="Calibri"/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2D2C6E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it-IT%7bC9E5913D-6EF9-47F8-9DE3-5E52EF76570D%7d\%7b00F5B943-BCCE-4A1F-B463-C8D3E245A973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{00F5B943-BCCE-4A1F-B463-C8D3E245A973}tf16402488_win32.dotx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2023-01-21T13:12:00Z</dcterms:created>
  <dcterms:modified xsi:type="dcterms:W3CDTF">2023-01-21T13:12:00Z</dcterms:modified>
  <cp:category/>
</cp:coreProperties>
</file>